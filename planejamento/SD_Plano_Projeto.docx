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440673">
      <w:pPr>
        <w:pStyle w:val="Ttulo"/>
        <w:rPr>
          <w:lang w:val="pt-BR"/>
        </w:rPr>
      </w:pPr>
      <w:r>
        <w:t>School Drive</w:t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677219" w:rsidRPr="00615BFC" w:rsidRDefault="002272F6">
      <w:pPr>
        <w:pStyle w:val="InfoBlue"/>
        <w:rPr>
          <w:lang w:val="pt-BR"/>
        </w:rPr>
      </w:pPr>
      <w:r w:rsidRPr="002272F6">
        <w:rPr>
          <w:color w:val="000000" w:themeColor="text1"/>
          <w:lang w:val="pt-BR"/>
        </w:rPr>
        <w:t xml:space="preserve">Esse documento é um guia para o planejamento das atividades do desenvolvimento do sistema </w:t>
      </w:r>
      <w:proofErr w:type="spellStart"/>
      <w:r w:rsidRPr="002272F6">
        <w:rPr>
          <w:color w:val="000000" w:themeColor="text1"/>
          <w:lang w:val="pt-BR"/>
        </w:rPr>
        <w:t>School</w:t>
      </w:r>
      <w:proofErr w:type="spellEnd"/>
      <w:r w:rsidRPr="002272F6">
        <w:rPr>
          <w:color w:val="000000" w:themeColor="text1"/>
          <w:lang w:val="pt-BR"/>
        </w:rPr>
        <w:t xml:space="preserve"> Drive</w:t>
      </w:r>
      <w:r>
        <w:rPr>
          <w:lang w:val="pt-BR"/>
        </w:rPr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1544"/>
        <w:gridCol w:w="2851"/>
        <w:gridCol w:w="2357"/>
      </w:tblGrid>
      <w:tr w:rsidR="002272F6" w:rsidTr="002272F6">
        <w:tc>
          <w:tcPr>
            <w:tcW w:w="170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da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1544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285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  <w:tc>
          <w:tcPr>
            <w:tcW w:w="2357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Adriano </w:t>
            </w:r>
            <w:proofErr w:type="spellStart"/>
            <w:r>
              <w:rPr>
                <w:sz w:val="20"/>
                <w:szCs w:val="20"/>
              </w:rPr>
              <w:t>Nascimento</w:t>
            </w:r>
            <w:proofErr w:type="spellEnd"/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Engenheiro</w:t>
            </w:r>
            <w:proofErr w:type="spellEnd"/>
            <w:r>
              <w:rPr>
                <w:sz w:val="20"/>
                <w:szCs w:val="20"/>
              </w:rPr>
              <w:t xml:space="preserve"> de Software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Projetista</w:t>
            </w:r>
            <w:proofErr w:type="spellEnd"/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Geraldo Granja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Engenheiro</w:t>
            </w:r>
            <w:proofErr w:type="spellEnd"/>
            <w:r>
              <w:rPr>
                <w:sz w:val="20"/>
                <w:szCs w:val="20"/>
              </w:rPr>
              <w:t xml:space="preserve"> de Testes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Analista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Requisitos</w:t>
            </w:r>
            <w:proofErr w:type="spellEnd"/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Jarley </w:t>
            </w:r>
            <w:proofErr w:type="spellStart"/>
            <w:r>
              <w:rPr>
                <w:sz w:val="20"/>
                <w:szCs w:val="20"/>
              </w:rPr>
              <w:t>Nóbrega</w:t>
            </w:r>
            <w:proofErr w:type="spellEnd"/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</w:tbl>
    <w:p w:rsidR="00677219" w:rsidRDefault="00CB6DB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 xml:space="preserve">Processo de Desenvolvimento </w:t>
      </w:r>
      <w:r w:rsidR="00677219">
        <w:rPr>
          <w:lang w:val="pt-BR"/>
        </w:rPr>
        <w:t>e Métodos de Acompanhamento</w:t>
      </w:r>
    </w:p>
    <w:p w:rsidR="00CB6DB9" w:rsidRDefault="00CB6DB9" w:rsidP="0078669F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 xml:space="preserve">O ciclo de vida do projeto será baseado no </w:t>
      </w:r>
      <w:proofErr w:type="spellStart"/>
      <w:proofErr w:type="gramStart"/>
      <w:r>
        <w:rPr>
          <w:lang w:val="pt-BR"/>
        </w:rPr>
        <w:t>OpenUP</w:t>
      </w:r>
      <w:proofErr w:type="spellEnd"/>
      <w:proofErr w:type="gramEnd"/>
      <w:r>
        <w:rPr>
          <w:lang w:val="pt-BR"/>
        </w:rPr>
        <w:t xml:space="preserve">, cuja definição é atualmente de responsabilidade da equipe do Eclipse Foundation. A instância do processo para fins de acompanhamento está disponível na web através da URL </w:t>
      </w:r>
      <w:hyperlink r:id="rId9" w:history="1">
        <w:r w:rsidRPr="001972DB">
          <w:rPr>
            <w:rStyle w:val="Hyperlink"/>
            <w:lang w:val="pt-BR"/>
          </w:rPr>
          <w:t>http://processo.jarley.com</w:t>
        </w:r>
      </w:hyperlink>
      <w:r>
        <w:rPr>
          <w:lang w:val="pt-BR"/>
        </w:rPr>
        <w:t>.</w:t>
      </w:r>
    </w:p>
    <w:p w:rsidR="00CB6DB9" w:rsidRDefault="00CB6DB9" w:rsidP="0078669F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 xml:space="preserve">O </w:t>
      </w:r>
      <w:proofErr w:type="spellStart"/>
      <w:proofErr w:type="gramStart"/>
      <w:r>
        <w:rPr>
          <w:lang w:val="pt-BR"/>
        </w:rPr>
        <w:t>OpenUP</w:t>
      </w:r>
      <w:proofErr w:type="spellEnd"/>
      <w:proofErr w:type="gramEnd"/>
      <w:r>
        <w:rPr>
          <w:lang w:val="pt-BR"/>
        </w:rPr>
        <w:t xml:space="preserve"> prevê o desenvolvimento em 4 fases distintas: Concepção, Elaboração, Construção e Transição, com as seguintes disciplinas</w:t>
      </w:r>
      <w:r w:rsidR="00C95609">
        <w:rPr>
          <w:lang w:val="pt-BR"/>
        </w:rPr>
        <w:t xml:space="preserve"> e artefatos</w:t>
      </w:r>
      <w:r>
        <w:rPr>
          <w:lang w:val="pt-BR"/>
        </w:rPr>
        <w:t>:</w:t>
      </w:r>
    </w:p>
    <w:p w:rsidR="00CB6DB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Planejamento: Plano de Projeto, da Lista de Itens de Trabalho e dos Planos de Iteração.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Requisitos: Documento de Visão e Especificação de Casos de Uso.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Design: Projeto da Arquitetura, Diagramas UML.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Código: Repositório local de código-fonte do projeto. Inclui scripts, arquivos de configuração, etc.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Testes: Especificação de Casos de Testes e Planilha de Execução de Testes.</w:t>
      </w:r>
    </w:p>
    <w:p w:rsidR="00B25C2A" w:rsidRDefault="00B25C2A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Distribuição: Arquivos binários para distribuição e instalação do produto.</w:t>
      </w:r>
    </w:p>
    <w:p w:rsidR="005A1889" w:rsidRPr="00CB6DB9" w:rsidRDefault="005A1889" w:rsidP="0078669F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 xml:space="preserve">O acompanhamento das atividades ocorrerá diariamente com as atividades de desenvolvimento e semanalmente para atualizar o progresso do projeto como um todo. O artefato oficial para acompanhamento é a Lista de Itens de Trabalho. Ao final de cada atividade, o Estado Atual e as Horas Trabalhadas serão atualizados pelo responsável da tarefa. A estimativa de esforço será baseada no método descrito no </w:t>
      </w:r>
      <w:proofErr w:type="spellStart"/>
      <w:proofErr w:type="gramStart"/>
      <w:r>
        <w:rPr>
          <w:lang w:val="pt-BR"/>
        </w:rPr>
        <w:t>OpenUP</w:t>
      </w:r>
      <w:proofErr w:type="spellEnd"/>
      <w:proofErr w:type="gramEnd"/>
      <w:r>
        <w:rPr>
          <w:lang w:val="pt-BR"/>
        </w:rPr>
        <w:t>.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B45FA3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71" w:type="dxa"/>
            <w:shd w:val="clear" w:color="auto" w:fill="E6E6E6"/>
          </w:tcPr>
          <w:p w:rsidR="00677219" w:rsidRPr="0044067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440673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440673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Tr="00B45FA3"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677219" w:rsidRPr="00013575" w:rsidRDefault="00CA19B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013575">
              <w:rPr>
                <w:lang w:val="pt-BR"/>
              </w:rPr>
              <w:t>Objetivo</w:t>
            </w:r>
            <w:r w:rsidR="00013575" w:rsidRPr="00013575">
              <w:rPr>
                <w:lang w:val="pt-BR"/>
              </w:rPr>
              <w:t>: Fechar o escopo do projeto</w:t>
            </w:r>
          </w:p>
          <w:p w:rsidR="00677219" w:rsidRPr="00013575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proofErr w:type="spellStart"/>
            <w:r>
              <w:t>Configuração</w:t>
            </w:r>
            <w:proofErr w:type="spellEnd"/>
            <w:r>
              <w:t xml:space="preserve"> do </w:t>
            </w:r>
            <w:proofErr w:type="spellStart"/>
            <w:r>
              <w:t>Ambiente</w:t>
            </w:r>
            <w:proofErr w:type="spellEnd"/>
            <w:r>
              <w:t xml:space="preserve"> </w:t>
            </w:r>
          </w:p>
          <w:p w:rsidR="00013575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013575">
              <w:rPr>
                <w:lang w:val="pt-BR"/>
              </w:rPr>
              <w:t xml:space="preserve">Descrever a visão, os </w:t>
            </w:r>
            <w:r w:rsidRPr="00013575">
              <w:rPr>
                <w:lang w:val="pt-BR"/>
              </w:rPr>
              <w:lastRenderedPageBreak/>
              <w:t>ris</w:t>
            </w:r>
            <w:r>
              <w:rPr>
                <w:lang w:val="pt-BR"/>
              </w:rPr>
              <w:t xml:space="preserve">cos e o planejamento do </w:t>
            </w:r>
            <w:proofErr w:type="gramStart"/>
            <w:r>
              <w:rPr>
                <w:lang w:val="pt-BR"/>
              </w:rPr>
              <w:t>projeto</w:t>
            </w:r>
            <w:proofErr w:type="gramEnd"/>
          </w:p>
          <w:p w:rsidR="00013575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Definir os requisitos iniciais</w:t>
            </w:r>
          </w:p>
          <w:p w:rsidR="00013575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Definir a arquitetura preliminar</w:t>
            </w:r>
          </w:p>
          <w:p w:rsidR="00013575" w:rsidRPr="00CA19BB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Implementar</w:t>
            </w:r>
            <w:proofErr w:type="gramEnd"/>
            <w:r>
              <w:rPr>
                <w:lang w:val="pt-BR"/>
              </w:rPr>
              <w:t xml:space="preserve"> o protótipo das interfaces</w:t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lastRenderedPageBreak/>
              <w:t>Período</w:t>
            </w:r>
            <w:proofErr w:type="spellEnd"/>
          </w:p>
          <w:p w:rsidR="00CA19BB" w:rsidRDefault="00013575">
            <w:pPr>
              <w:pStyle w:val="Corpodetexto"/>
              <w:spacing w:before="60"/>
              <w:ind w:left="0"/>
            </w:pPr>
            <w:r>
              <w:t>01/09/2014  a 29/09/2014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F31262" w:rsidRPr="00B45FA3" w:rsidTr="00B45FA3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  <w:proofErr w:type="spellStart"/>
            <w:r>
              <w:lastRenderedPageBreak/>
              <w:t>Elaboração</w:t>
            </w:r>
            <w:proofErr w:type="spellEnd"/>
          </w:p>
        </w:tc>
        <w:tc>
          <w:tcPr>
            <w:tcW w:w="984" w:type="dxa"/>
          </w:tcPr>
          <w:p w:rsidR="00F31262" w:rsidRDefault="00F31262" w:rsidP="00C60DEC">
            <w:pPr>
              <w:pStyle w:val="Corpodetexto"/>
              <w:spacing w:before="60"/>
              <w:ind w:left="0"/>
            </w:pPr>
            <w:r>
              <w:t>E1</w:t>
            </w:r>
          </w:p>
        </w:tc>
        <w:tc>
          <w:tcPr>
            <w:tcW w:w="2571" w:type="dxa"/>
          </w:tcPr>
          <w:p w:rsidR="00F31262" w:rsidRPr="00B45FA3" w:rsidRDefault="00F31262" w:rsidP="00B45FA3">
            <w:pPr>
              <w:rPr>
                <w:lang w:val="pt-BR"/>
              </w:rPr>
            </w:pPr>
            <w:r w:rsidRPr="00B45FA3">
              <w:rPr>
                <w:lang w:val="pt-BR"/>
              </w:rPr>
              <w:t>Objetivo: Definir a arquitetura do Sistema</w:t>
            </w:r>
          </w:p>
          <w:p w:rsidR="00F31262" w:rsidRDefault="00F31262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Envio de trabalhos eletrônicos</w:t>
            </w:r>
          </w:p>
          <w:p w:rsidR="00F31262" w:rsidRDefault="00F31262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professores</w:t>
            </w:r>
          </w:p>
          <w:p w:rsidR="00F31262" w:rsidRDefault="00F31262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alunos</w:t>
            </w:r>
          </w:p>
          <w:p w:rsidR="00F31262" w:rsidRDefault="00F31262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semestres</w:t>
            </w:r>
          </w:p>
          <w:p w:rsidR="00F31262" w:rsidRDefault="00F31262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disciplinas</w:t>
            </w:r>
          </w:p>
          <w:p w:rsidR="00F31262" w:rsidRPr="00B45FA3" w:rsidRDefault="00F31262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cursos</w:t>
            </w:r>
          </w:p>
        </w:tc>
        <w:tc>
          <w:tcPr>
            <w:tcW w:w="1828" w:type="dxa"/>
          </w:tcPr>
          <w:p w:rsidR="00F31262" w:rsidRDefault="00F31262" w:rsidP="00B80269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F31262" w:rsidRDefault="00F31262" w:rsidP="00F31262">
            <w:pPr>
              <w:pStyle w:val="Corpodetexto"/>
              <w:spacing w:before="60"/>
              <w:ind w:left="0"/>
            </w:pPr>
            <w:r>
              <w:t>10/10/2014  a 27/10/2014</w:t>
            </w:r>
          </w:p>
        </w:tc>
        <w:tc>
          <w:tcPr>
            <w:tcW w:w="1731" w:type="dxa"/>
          </w:tcPr>
          <w:p w:rsidR="00F31262" w:rsidRDefault="00F31262" w:rsidP="00B8026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F31262" w:rsidRPr="00B45FA3" w:rsidTr="00B45FA3">
        <w:tc>
          <w:tcPr>
            <w:tcW w:w="1742" w:type="dxa"/>
          </w:tcPr>
          <w:p w:rsidR="00F31262" w:rsidRPr="00B45FA3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984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E2</w:t>
            </w:r>
          </w:p>
        </w:tc>
        <w:tc>
          <w:tcPr>
            <w:tcW w:w="2571" w:type="dxa"/>
          </w:tcPr>
          <w:p w:rsidR="00F31262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B45FA3">
              <w:rPr>
                <w:lang w:val="pt-BR"/>
              </w:rPr>
              <w:t xml:space="preserve">Objetivo: Fechar o escopo </w:t>
            </w:r>
            <w:proofErr w:type="spellStart"/>
            <w:r w:rsidRPr="00B45FA3">
              <w:rPr>
                <w:lang w:val="pt-BR"/>
              </w:rPr>
              <w:t>functional</w:t>
            </w:r>
            <w:proofErr w:type="spellEnd"/>
            <w:r w:rsidRPr="00B45FA3">
              <w:rPr>
                <w:lang w:val="pt-BR"/>
              </w:rPr>
              <w:t xml:space="preserve"> do sistema</w:t>
            </w:r>
          </w:p>
          <w:p w:rsidR="00F31262" w:rsidRDefault="00F31262" w:rsidP="00B45FA3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Consulta de trabalhos enviados</w:t>
            </w:r>
          </w:p>
          <w:p w:rsidR="00F31262" w:rsidRDefault="00F31262" w:rsidP="00B45FA3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Alocar disciplina (professor)</w:t>
            </w:r>
          </w:p>
          <w:p w:rsidR="00F31262" w:rsidRPr="00B45FA3" w:rsidRDefault="00F31262" w:rsidP="00B45FA3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Configuração do usuário</w:t>
            </w:r>
          </w:p>
        </w:tc>
        <w:tc>
          <w:tcPr>
            <w:tcW w:w="1828" w:type="dxa"/>
          </w:tcPr>
          <w:p w:rsidR="00F31262" w:rsidRDefault="00F31262" w:rsidP="00B80269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F31262" w:rsidRDefault="00F31262" w:rsidP="00B80269">
            <w:pPr>
              <w:pStyle w:val="Corpodetexto"/>
              <w:spacing w:before="60"/>
              <w:ind w:left="0"/>
            </w:pPr>
            <w:r>
              <w:t>03/11/2014  a 24/11/2014</w:t>
            </w:r>
          </w:p>
        </w:tc>
        <w:tc>
          <w:tcPr>
            <w:tcW w:w="1731" w:type="dxa"/>
          </w:tcPr>
          <w:p w:rsidR="00F31262" w:rsidRDefault="00F31262" w:rsidP="00B8026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F31262" w:rsidRPr="00B45FA3" w:rsidTr="00B45FA3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  <w:proofErr w:type="spellStart"/>
            <w:r>
              <w:t>Construção</w:t>
            </w:r>
            <w:proofErr w:type="spellEnd"/>
          </w:p>
        </w:tc>
        <w:tc>
          <w:tcPr>
            <w:tcW w:w="984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571" w:type="dxa"/>
          </w:tcPr>
          <w:p w:rsidR="00F31262" w:rsidRPr="00B45FA3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B45FA3">
              <w:rPr>
                <w:lang w:val="pt-BR"/>
              </w:rPr>
              <w:t>Objetivo: Integração dos módulos do Sistema</w:t>
            </w:r>
          </w:p>
          <w:p w:rsidR="00F31262" w:rsidRDefault="00F31262" w:rsidP="00B45FA3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Configuração do semestre</w:t>
            </w:r>
          </w:p>
          <w:p w:rsidR="00F31262" w:rsidRPr="00B45FA3" w:rsidRDefault="00F31262" w:rsidP="00B45FA3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Registrar aluno na disciplina</w:t>
            </w:r>
          </w:p>
        </w:tc>
        <w:tc>
          <w:tcPr>
            <w:tcW w:w="1828" w:type="dxa"/>
          </w:tcPr>
          <w:p w:rsidR="00F31262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 w:rsidR="00142FB0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02/03/2015 a</w:t>
            </w:r>
          </w:p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30/03/2015</w:t>
            </w:r>
          </w:p>
        </w:tc>
        <w:tc>
          <w:tcPr>
            <w:tcW w:w="1731" w:type="dxa"/>
          </w:tcPr>
          <w:p w:rsidR="00F31262" w:rsidRPr="00B45FA3" w:rsidRDefault="00142FB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F31262" w:rsidRPr="00B45FA3" w:rsidTr="00B45FA3">
        <w:tc>
          <w:tcPr>
            <w:tcW w:w="1742" w:type="dxa"/>
          </w:tcPr>
          <w:p w:rsidR="00F31262" w:rsidRPr="00B45FA3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984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C2</w:t>
            </w:r>
          </w:p>
        </w:tc>
        <w:tc>
          <w:tcPr>
            <w:tcW w:w="2571" w:type="dxa"/>
          </w:tcPr>
          <w:p w:rsidR="00F31262" w:rsidRPr="00B45FA3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B45FA3">
              <w:rPr>
                <w:lang w:val="pt-BR"/>
              </w:rPr>
              <w:t>Objetivo: Finalizar o desenvolvimento das principais funcionalidades</w:t>
            </w:r>
          </w:p>
          <w:p w:rsidR="00F31262" w:rsidRDefault="00F31262" w:rsidP="00B45FA3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Geração de relatórios</w:t>
            </w:r>
          </w:p>
          <w:p w:rsidR="00F31262" w:rsidRDefault="00F31262" w:rsidP="00B45FA3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Publicar notas</w:t>
            </w:r>
          </w:p>
          <w:p w:rsidR="00F31262" w:rsidRPr="00B45FA3" w:rsidRDefault="00F31262" w:rsidP="00B45FA3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</w:p>
        </w:tc>
        <w:tc>
          <w:tcPr>
            <w:tcW w:w="1828" w:type="dxa"/>
          </w:tcPr>
          <w:p w:rsidR="00F31262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 w:rsidR="00142FB0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06/04/2015 a</w:t>
            </w:r>
          </w:p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04/05/2015</w:t>
            </w:r>
          </w:p>
        </w:tc>
        <w:tc>
          <w:tcPr>
            <w:tcW w:w="1731" w:type="dxa"/>
          </w:tcPr>
          <w:p w:rsidR="00F31262" w:rsidRPr="00B45FA3" w:rsidRDefault="00142FB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F31262" w:rsidRPr="00B45FA3" w:rsidTr="00B45FA3">
        <w:tc>
          <w:tcPr>
            <w:tcW w:w="1742" w:type="dxa"/>
          </w:tcPr>
          <w:p w:rsidR="00F31262" w:rsidRPr="00B45FA3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984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C3.</w:t>
            </w:r>
          </w:p>
        </w:tc>
        <w:tc>
          <w:tcPr>
            <w:tcW w:w="2571" w:type="dxa"/>
          </w:tcPr>
          <w:p w:rsidR="00F31262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Objetivo: </w:t>
            </w:r>
            <w:proofErr w:type="gramStart"/>
            <w:r>
              <w:rPr>
                <w:lang w:val="pt-BR"/>
              </w:rPr>
              <w:t>Implementar</w:t>
            </w:r>
            <w:proofErr w:type="gramEnd"/>
            <w:r>
              <w:rPr>
                <w:lang w:val="pt-BR"/>
              </w:rPr>
              <w:t xml:space="preserve"> requisitos adicionais</w:t>
            </w:r>
          </w:p>
          <w:p w:rsidR="00F31262" w:rsidRPr="00B45FA3" w:rsidRDefault="00F31262" w:rsidP="00B45FA3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Comentar trabalhos</w:t>
            </w:r>
          </w:p>
        </w:tc>
        <w:tc>
          <w:tcPr>
            <w:tcW w:w="1828" w:type="dxa"/>
          </w:tcPr>
          <w:p w:rsidR="00F31262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 w:rsidR="00142FB0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11/05/2015 a </w:t>
            </w:r>
          </w:p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01/06/2015</w:t>
            </w:r>
          </w:p>
        </w:tc>
        <w:tc>
          <w:tcPr>
            <w:tcW w:w="1731" w:type="dxa"/>
          </w:tcPr>
          <w:p w:rsidR="00F31262" w:rsidRPr="00B45FA3" w:rsidRDefault="00142FB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F31262" w:rsidRPr="001C7817" w:rsidTr="00B45FA3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  <w:proofErr w:type="spellStart"/>
            <w:r>
              <w:t>Transição</w:t>
            </w:r>
            <w:proofErr w:type="spellEnd"/>
          </w:p>
        </w:tc>
        <w:tc>
          <w:tcPr>
            <w:tcW w:w="984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571" w:type="dxa"/>
          </w:tcPr>
          <w:p w:rsidR="00F31262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1C7817">
              <w:rPr>
                <w:lang w:val="pt-BR"/>
              </w:rPr>
              <w:t xml:space="preserve">Objetivo: </w:t>
            </w:r>
            <w:proofErr w:type="gramStart"/>
            <w:r w:rsidRPr="001C7817">
              <w:rPr>
                <w:lang w:val="pt-BR"/>
              </w:rPr>
              <w:t>implementar</w:t>
            </w:r>
            <w:proofErr w:type="gramEnd"/>
            <w:r w:rsidRPr="001C7817">
              <w:rPr>
                <w:lang w:val="pt-BR"/>
              </w:rPr>
              <w:t xml:space="preserve"> os principais requisitos n</w:t>
            </w:r>
            <w:r>
              <w:rPr>
                <w:lang w:val="pt-BR"/>
              </w:rPr>
              <w:t>ão funcionais</w:t>
            </w:r>
          </w:p>
          <w:p w:rsidR="00F31262" w:rsidRDefault="00F31262" w:rsidP="001C7817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lastRenderedPageBreak/>
              <w:t>Tempo resposta para envio &lt; 30s</w:t>
            </w:r>
          </w:p>
          <w:p w:rsidR="00F31262" w:rsidRPr="001C7817" w:rsidRDefault="00F31262" w:rsidP="001C7817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Criptografia de senhas</w:t>
            </w:r>
          </w:p>
        </w:tc>
        <w:tc>
          <w:tcPr>
            <w:tcW w:w="1828" w:type="dxa"/>
          </w:tcPr>
          <w:p w:rsidR="00F31262" w:rsidRDefault="00107412" w:rsidP="0010741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Período</w:t>
            </w:r>
          </w:p>
          <w:p w:rsidR="00107412" w:rsidRDefault="00107412" w:rsidP="0010741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08/06/2015 a </w:t>
            </w:r>
          </w:p>
          <w:p w:rsidR="00107412" w:rsidRPr="001C7817" w:rsidRDefault="00107412" w:rsidP="0010741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15/06/2015</w:t>
            </w:r>
          </w:p>
        </w:tc>
        <w:tc>
          <w:tcPr>
            <w:tcW w:w="1731" w:type="dxa"/>
          </w:tcPr>
          <w:p w:rsidR="00F31262" w:rsidRPr="001C7817" w:rsidRDefault="0010741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20</w:t>
            </w:r>
          </w:p>
        </w:tc>
      </w:tr>
      <w:tr w:rsidR="00F31262" w:rsidRPr="001C7817" w:rsidTr="00B45FA3">
        <w:tc>
          <w:tcPr>
            <w:tcW w:w="1742" w:type="dxa"/>
          </w:tcPr>
          <w:p w:rsidR="00F31262" w:rsidRPr="001C7817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984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T2</w:t>
            </w:r>
          </w:p>
        </w:tc>
        <w:tc>
          <w:tcPr>
            <w:tcW w:w="2571" w:type="dxa"/>
          </w:tcPr>
          <w:p w:rsidR="00F31262" w:rsidRDefault="00F31262" w:rsidP="001C7817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1C7817">
              <w:rPr>
                <w:lang w:val="pt-BR"/>
              </w:rPr>
              <w:t xml:space="preserve">Objetivos: </w:t>
            </w:r>
            <w:r>
              <w:rPr>
                <w:lang w:val="pt-BR"/>
              </w:rPr>
              <w:t xml:space="preserve">preparar o </w:t>
            </w:r>
            <w:proofErr w:type="spellStart"/>
            <w:r>
              <w:rPr>
                <w:lang w:val="pt-BR"/>
              </w:rPr>
              <w:t>deployment</w:t>
            </w:r>
            <w:proofErr w:type="spellEnd"/>
            <w:r>
              <w:rPr>
                <w:lang w:val="pt-BR"/>
              </w:rPr>
              <w:t xml:space="preserve"> da aplicação</w:t>
            </w:r>
          </w:p>
          <w:p w:rsidR="00F31262" w:rsidRDefault="00F31262" w:rsidP="001C7817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Geração de pacote para distribuição</w:t>
            </w:r>
          </w:p>
          <w:p w:rsidR="00F31262" w:rsidRPr="001C7817" w:rsidRDefault="00F31262" w:rsidP="001C7817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Criação do manual do usuário e arquivos de help </w:t>
            </w:r>
          </w:p>
        </w:tc>
        <w:tc>
          <w:tcPr>
            <w:tcW w:w="1828" w:type="dxa"/>
          </w:tcPr>
          <w:p w:rsidR="00F31262" w:rsidRDefault="00107412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 w:rsidR="00107412" w:rsidRDefault="00107412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22/06/2015 a</w:t>
            </w:r>
          </w:p>
          <w:p w:rsidR="00107412" w:rsidRPr="001C7817" w:rsidRDefault="00107412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06/07/2015</w:t>
            </w:r>
          </w:p>
        </w:tc>
        <w:tc>
          <w:tcPr>
            <w:tcW w:w="1731" w:type="dxa"/>
          </w:tcPr>
          <w:p w:rsidR="00F31262" w:rsidRPr="001C7817" w:rsidRDefault="0010741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bookmarkEnd w:id="0"/>
      <w:bookmarkEnd w:id="1"/>
      <w:bookmarkEnd w:id="2"/>
    </w:tbl>
    <w:p w:rsidR="00677219" w:rsidRPr="001C7817" w:rsidRDefault="00677219">
      <w:pPr>
        <w:rPr>
          <w:lang w:val="pt-BR"/>
        </w:rPr>
      </w:pPr>
    </w:p>
    <w:p w:rsidR="00677219" w:rsidRPr="001C7817" w:rsidRDefault="00677219">
      <w:pPr>
        <w:rPr>
          <w:lang w:val="pt-BR"/>
        </w:rPr>
      </w:pPr>
    </w:p>
    <w:p w:rsidR="00677219" w:rsidRDefault="00677219">
      <w:pPr>
        <w:pStyle w:val="Ttulo1"/>
      </w:pPr>
      <w:r>
        <w:t xml:space="preserve">Deployment e </w:t>
      </w:r>
      <w:proofErr w:type="spellStart"/>
      <w:r>
        <w:t>Distribuição</w:t>
      </w:r>
      <w:proofErr w:type="spellEnd"/>
    </w:p>
    <w:p w:rsidR="00EB2E79" w:rsidRPr="00EB2E79" w:rsidRDefault="00EB2E79" w:rsidP="00EB2E79">
      <w:pPr>
        <w:pStyle w:val="Corpodetexto"/>
        <w:ind w:left="0" w:firstLine="360"/>
        <w:rPr>
          <w:lang w:val="pt-BR"/>
        </w:rPr>
      </w:pPr>
      <w:bookmarkStart w:id="7" w:name="_GoBack"/>
      <w:bookmarkEnd w:id="7"/>
      <w:r>
        <w:rPr>
          <w:lang w:val="pt-BR"/>
        </w:rPr>
        <w:t xml:space="preserve">A distribuição do </w:t>
      </w:r>
      <w:proofErr w:type="spellStart"/>
      <w:r>
        <w:rPr>
          <w:lang w:val="pt-BR"/>
        </w:rPr>
        <w:t>School</w:t>
      </w:r>
      <w:proofErr w:type="spellEnd"/>
      <w:r>
        <w:rPr>
          <w:lang w:val="pt-BR"/>
        </w:rPr>
        <w:t xml:space="preserve"> Drive ocorrerá através da publicação dos executáveis nos servidores de aplicação sempre que uma nova versão estiver disponível. A atualização deverá manter todas as configurações anteriores dos usuários e deverá ser transparente em todo o processo.</w:t>
      </w:r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677219" w:rsidRPr="003E71EC" w:rsidRDefault="003E71EC">
      <w:pPr>
        <w:pStyle w:val="InfoBlue"/>
        <w:rPr>
          <w:color w:val="000000" w:themeColor="text1"/>
          <w:lang w:val="pt-BR"/>
        </w:rPr>
      </w:pPr>
      <w:r w:rsidRPr="003E71EC">
        <w:rPr>
          <w:color w:val="000000" w:themeColor="text1"/>
          <w:lang w:val="pt-BR"/>
        </w:rPr>
        <w:t>N/D</w:t>
      </w: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30B" w:rsidRDefault="00AF230B">
      <w:r>
        <w:separator/>
      </w:r>
    </w:p>
  </w:endnote>
  <w:endnote w:type="continuationSeparator" w:id="0">
    <w:p w:rsidR="00AF230B" w:rsidRDefault="00AF2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45FA3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07412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07412" w:rsidRPr="00107412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30B" w:rsidRDefault="00AF230B">
      <w:r>
        <w:separator/>
      </w:r>
    </w:p>
  </w:footnote>
  <w:footnote w:type="continuationSeparator" w:id="0">
    <w:p w:rsidR="00AF230B" w:rsidRDefault="00AF23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440673" w:rsidP="008A3368">
          <w:pPr>
            <w:rPr>
              <w:lang w:val="pt-BR"/>
            </w:rPr>
          </w:pPr>
          <w:r>
            <w:t>School Drive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B45FA3">
            <w:rPr>
              <w:lang w:val="pt-BR"/>
            </w:rPr>
            <w:t>Versão 00.02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B45FA3">
          <w:pPr>
            <w:rPr>
              <w:lang w:val="pt-BR"/>
            </w:rPr>
          </w:pPr>
          <w:r>
            <w:rPr>
              <w:lang w:val="pt-BR"/>
            </w:rPr>
            <w:t xml:space="preserve">  Data: 01/09</w:t>
          </w:r>
          <w:r w:rsidR="00440673">
            <w:rPr>
              <w:lang w:val="pt-BR"/>
            </w:rPr>
            <w:t>/2014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4E572B2"/>
    <w:multiLevelType w:val="hybridMultilevel"/>
    <w:tmpl w:val="1BC6FE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B824AD1"/>
    <w:multiLevelType w:val="hybridMultilevel"/>
    <w:tmpl w:val="9AFAE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F86B8F"/>
    <w:multiLevelType w:val="hybridMultilevel"/>
    <w:tmpl w:val="1D7EA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4E0408"/>
    <w:multiLevelType w:val="hybridMultilevel"/>
    <w:tmpl w:val="99AE5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174BAE"/>
    <w:multiLevelType w:val="hybridMultilevel"/>
    <w:tmpl w:val="253A8C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F3578C"/>
    <w:multiLevelType w:val="hybridMultilevel"/>
    <w:tmpl w:val="E3B88D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F9B64B0"/>
    <w:multiLevelType w:val="hybridMultilevel"/>
    <w:tmpl w:val="B58AE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3"/>
  </w:num>
  <w:num w:numId="7">
    <w:abstractNumId w:val="18"/>
  </w:num>
  <w:num w:numId="8">
    <w:abstractNumId w:val="13"/>
  </w:num>
  <w:num w:numId="9">
    <w:abstractNumId w:val="17"/>
  </w:num>
  <w:num w:numId="10">
    <w:abstractNumId w:val="2"/>
  </w:num>
  <w:num w:numId="11">
    <w:abstractNumId w:val="14"/>
  </w:num>
  <w:num w:numId="12">
    <w:abstractNumId w:val="16"/>
  </w:num>
  <w:num w:numId="13">
    <w:abstractNumId w:val="1"/>
  </w:num>
  <w:num w:numId="14">
    <w:abstractNumId w:val="15"/>
  </w:num>
  <w:num w:numId="15">
    <w:abstractNumId w:val="12"/>
  </w:num>
  <w:num w:numId="16">
    <w:abstractNumId w:val="11"/>
  </w:num>
  <w:num w:numId="17">
    <w:abstractNumId w:val="10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CE5"/>
    <w:rsid w:val="00013575"/>
    <w:rsid w:val="000E5BE9"/>
    <w:rsid w:val="00107412"/>
    <w:rsid w:val="00142FB0"/>
    <w:rsid w:val="001C7817"/>
    <w:rsid w:val="002013C4"/>
    <w:rsid w:val="002272F6"/>
    <w:rsid w:val="003D61CB"/>
    <w:rsid w:val="003E71EC"/>
    <w:rsid w:val="00440673"/>
    <w:rsid w:val="005A1889"/>
    <w:rsid w:val="00615BFC"/>
    <w:rsid w:val="00672DCB"/>
    <w:rsid w:val="00677219"/>
    <w:rsid w:val="006A104F"/>
    <w:rsid w:val="006D5D5C"/>
    <w:rsid w:val="0078669F"/>
    <w:rsid w:val="007A7B21"/>
    <w:rsid w:val="00837CE5"/>
    <w:rsid w:val="008A3368"/>
    <w:rsid w:val="009C003F"/>
    <w:rsid w:val="00A75F3C"/>
    <w:rsid w:val="00AD2E73"/>
    <w:rsid w:val="00AF230B"/>
    <w:rsid w:val="00B25C2A"/>
    <w:rsid w:val="00B33A17"/>
    <w:rsid w:val="00B45FA3"/>
    <w:rsid w:val="00C60DEC"/>
    <w:rsid w:val="00C95609"/>
    <w:rsid w:val="00CA19BB"/>
    <w:rsid w:val="00CB6DB9"/>
    <w:rsid w:val="00DB2B43"/>
    <w:rsid w:val="00DE1B01"/>
    <w:rsid w:val="00E46CFB"/>
    <w:rsid w:val="00EB2E79"/>
    <w:rsid w:val="00EE284F"/>
    <w:rsid w:val="00F31262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B45F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B45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processo.jarle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C2140-47AD-4730-B7A7-81078C948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113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Jarley</dc:creator>
  <cp:lastModifiedBy>Jarley</cp:lastModifiedBy>
  <cp:revision>21</cp:revision>
  <cp:lastPrinted>2014-08-11T21:49:00Z</cp:lastPrinted>
  <dcterms:created xsi:type="dcterms:W3CDTF">2014-08-11T21:35:00Z</dcterms:created>
  <dcterms:modified xsi:type="dcterms:W3CDTF">2014-09-01T19:49:00Z</dcterms:modified>
</cp:coreProperties>
</file>