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Default="0017425D">
      <w:pPr>
        <w:pStyle w:val="Ttulo"/>
        <w:rPr>
          <w:lang w:val="pt-BR"/>
        </w:rPr>
      </w:pPr>
      <w:r>
        <w:t>School Drive</w:t>
      </w:r>
    </w:p>
    <w:p w:rsidR="00317164" w:rsidRPr="0017425D" w:rsidRDefault="00317164">
      <w:pPr>
        <w:pStyle w:val="Ttulo"/>
        <w:rPr>
          <w:lang w:val="pt-BR"/>
        </w:rPr>
      </w:pPr>
      <w:r w:rsidRPr="0017425D">
        <w:rPr>
          <w:lang w:val="pt-BR"/>
        </w:rP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17425D" w:rsidRPr="0017425D" w:rsidRDefault="0017425D" w:rsidP="0017425D">
      <w:pPr>
        <w:ind w:left="720"/>
        <w:rPr>
          <w:lang w:val="pt-BR"/>
        </w:rPr>
      </w:pPr>
      <w:r>
        <w:rPr>
          <w:lang w:val="pt-BR"/>
        </w:rPr>
        <w:t xml:space="preserve">Esse documento é uma visão do escopo geral do sistema </w:t>
      </w:r>
      <w:proofErr w:type="spellStart"/>
      <w:r>
        <w:rPr>
          <w:lang w:val="pt-BR"/>
        </w:rPr>
        <w:t>School</w:t>
      </w:r>
      <w:proofErr w:type="spellEnd"/>
      <w:r>
        <w:rPr>
          <w:lang w:val="pt-BR"/>
        </w:rPr>
        <w:t xml:space="preserve"> Drive, uma ferramenta para envio de trabalhos acadêmicos para o professor.</w:t>
      </w:r>
    </w:p>
    <w:bookmarkEnd w:id="4"/>
    <w:bookmarkEnd w:id="5"/>
    <w:p w:rsidR="00317164" w:rsidRDefault="0031716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26599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41C87" w:rsidRDefault="00541C87" w:rsidP="00541C87">
            <w:pPr>
              <w:pStyle w:val="InfoBlue"/>
            </w:pPr>
            <w:r w:rsidRPr="00541C87">
              <w:t>Acúmulo e manuseio de trabalhos impressos ao final do semestre e o controle do envio dos documentos</w:t>
            </w:r>
          </w:p>
        </w:tc>
      </w:tr>
      <w:tr w:rsidR="00317164" w:rsidRPr="0026599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541C87" w:rsidP="00541C87">
            <w:pPr>
              <w:pStyle w:val="InfoBlue"/>
            </w:pPr>
            <w:proofErr w:type="gramStart"/>
            <w:r>
              <w:t>o</w:t>
            </w:r>
            <w:proofErr w:type="gramEnd"/>
            <w:r>
              <w:t xml:space="preserve"> professor e os seus respectivos alunos</w:t>
            </w:r>
          </w:p>
        </w:tc>
      </w:tr>
      <w:tr w:rsidR="00317164" w:rsidRPr="0026599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cujo</w:t>
            </w:r>
            <w:proofErr w:type="gramEnd"/>
            <w:r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541C87" w:rsidP="00541C87">
            <w:pPr>
              <w:pStyle w:val="InfoBlue"/>
            </w:pPr>
            <w:r>
              <w:t>O custo do extravio</w:t>
            </w:r>
            <w:proofErr w:type="gramStart"/>
            <w:r>
              <w:t>, retrabalho</w:t>
            </w:r>
            <w:proofErr w:type="gramEnd"/>
            <w:r>
              <w:t>, integridade, segurança e armazenamento dos documentos enviados</w:t>
            </w:r>
          </w:p>
        </w:tc>
      </w:tr>
      <w:tr w:rsidR="00317164" w:rsidRPr="0026599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B7D67" w:rsidP="00541C87">
            <w:pPr>
              <w:pStyle w:val="InfoBlue"/>
            </w:pPr>
            <w:proofErr w:type="gramStart"/>
            <w:r>
              <w:t>uma</w:t>
            </w:r>
            <w:proofErr w:type="gramEnd"/>
            <w:r>
              <w:t xml:space="preserve"> ferramenta para receber, organizar e armazenar eletronicamente os trabalhos dos alunos</w:t>
            </w:r>
          </w:p>
        </w:tc>
      </w:tr>
    </w:tbl>
    <w:p w:rsidR="00E01516" w:rsidRPr="00406B51" w:rsidRDefault="00E01516" w:rsidP="00E01516">
      <w:pPr>
        <w:pStyle w:val="Ttulo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rPr>
          <w:lang w:val="pt-BR"/>
        </w:rPr>
        <w:t>Levantamento de Problemas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01516" w:rsidRPr="00265990" w:rsidTr="00E30FA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516" w:rsidRPr="00541C87" w:rsidRDefault="00E01516" w:rsidP="00E30FA2">
            <w:pPr>
              <w:pStyle w:val="InfoBlue"/>
            </w:pPr>
            <w:r>
              <w:t>Custo de impressão de trabalhos acadêmicos</w:t>
            </w:r>
          </w:p>
        </w:tc>
      </w:tr>
      <w:tr w:rsidR="00E01516" w:rsidRPr="00265990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proofErr w:type="spellStart"/>
            <w: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E30FA2">
            <w:pPr>
              <w:pStyle w:val="InfoBlue"/>
            </w:pPr>
            <w:r>
              <w:t>Os alunos da instituição de ensino</w:t>
            </w:r>
          </w:p>
        </w:tc>
      </w:tr>
      <w:tr w:rsidR="00E01516" w:rsidRPr="00265990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cujo</w:t>
            </w:r>
            <w:proofErr w:type="gramEnd"/>
            <w:r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E30FA2">
            <w:pPr>
              <w:pStyle w:val="InfoBlue"/>
            </w:pPr>
            <w:r>
              <w:t>Custos adicionais para o aluno ao longo do semestre</w:t>
            </w:r>
          </w:p>
        </w:tc>
      </w:tr>
      <w:tr w:rsidR="00E01516" w:rsidRPr="00265990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42293A" w:rsidRDefault="00E01516" w:rsidP="00E01516">
            <w:pPr>
              <w:pStyle w:val="InfoBlue"/>
            </w:pPr>
            <w:r>
              <w:t>Eliminação da impressão de trabalhos acadêmicos e o seu envio através de uma aplicação</w:t>
            </w:r>
          </w:p>
        </w:tc>
      </w:tr>
    </w:tbl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Default="00317164" w:rsidP="00541C8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65E58" w:rsidP="00541C87">
            <w:pPr>
              <w:pStyle w:val="InfoBlue"/>
            </w:pPr>
            <w:r>
              <w:t>Alunos e professores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</w:pP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quais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D65E58" w:rsidP="00D65E58">
            <w:pPr>
              <w:pStyle w:val="InfoBlue"/>
            </w:pPr>
            <w:r>
              <w:t>Enviam e corrigem os trabalhos impressos de</w:t>
            </w:r>
            <w:proofErr w:type="gramStart"/>
            <w:r>
              <w:t xml:space="preserve">  </w:t>
            </w:r>
            <w:proofErr w:type="gramEnd"/>
            <w:r>
              <w:t>forma manual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D65E5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spellStart"/>
            <w:r w:rsidR="00D65E58">
              <w:rPr>
                <w:lang w:val="pt-BR"/>
              </w:rPr>
              <w:t>School</w:t>
            </w:r>
            <w:proofErr w:type="spellEnd"/>
            <w:r w:rsidR="00D65E58">
              <w:rPr>
                <w:lang w:val="pt-BR"/>
              </w:rPr>
              <w:t xml:space="preserve"> Drive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17164" w:rsidP="00D65E58">
            <w:pPr>
              <w:pStyle w:val="InfoBlue"/>
            </w:pPr>
            <w:r>
              <w:t xml:space="preserve"> </w:t>
            </w:r>
            <w:proofErr w:type="gramStart"/>
            <w:r w:rsidR="00D65E58">
              <w:t>é</w:t>
            </w:r>
            <w:proofErr w:type="gramEnd"/>
            <w:r w:rsidR="00D65E58">
              <w:t xml:space="preserve"> um</w:t>
            </w:r>
            <w:r w:rsidRPr="0042293A">
              <w:t xml:space="preserve"> </w:t>
            </w:r>
            <w:r w:rsidR="00D65E58">
              <w:t>sistema online, gerenciador de documentos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D65E58" w:rsidP="00541C87">
            <w:pPr>
              <w:pStyle w:val="InfoBlue"/>
            </w:pPr>
            <w:proofErr w:type="gramStart"/>
            <w:r>
              <w:t>elimina</w:t>
            </w:r>
            <w:proofErr w:type="gramEnd"/>
            <w:r>
              <w:t xml:space="preserve"> a impressão de documentos, reduzindo custos e o impacto ambiental, garantindo a integridade das entregas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65E58" w:rsidP="00541C87">
            <w:pPr>
              <w:pStyle w:val="InfoBlue"/>
            </w:pPr>
            <w:proofErr w:type="spellStart"/>
            <w:r>
              <w:t>Moodle</w:t>
            </w:r>
            <w:proofErr w:type="spellEnd"/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proofErr w:type="spellStart"/>
            <w:r>
              <w:t>Nosso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554916" w:rsidP="00541C87">
            <w:pPr>
              <w:pStyle w:val="InfoBlue"/>
            </w:pPr>
            <w:proofErr w:type="gramStart"/>
            <w:r>
              <w:t>deve</w:t>
            </w:r>
            <w:proofErr w:type="gramEnd"/>
            <w:r>
              <w:t xml:space="preserve"> ser mais simples para configuração, sem necessidade de criar toda a estrutura requerida pelo </w:t>
            </w:r>
            <w:proofErr w:type="spellStart"/>
            <w:r>
              <w:t>Moodle</w:t>
            </w:r>
            <w:proofErr w:type="spellEnd"/>
            <w:r>
              <w:t>.</w:t>
            </w:r>
          </w:p>
        </w:tc>
      </w:tr>
    </w:tbl>
    <w:p w:rsidR="00317164" w:rsidRDefault="00317164">
      <w:pPr>
        <w:pStyle w:val="Ttulo1"/>
      </w:pPr>
      <w:bookmarkStart w:id="16" w:name="_Toc436203381"/>
      <w:proofErr w:type="spellStart"/>
      <w:r>
        <w:t>Descrição</w:t>
      </w:r>
      <w:proofErr w:type="spellEnd"/>
      <w:r>
        <w:t xml:space="preserve">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541C8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</w:tr>
      <w:tr w:rsidR="00317164" w:rsidRPr="0017425D">
        <w:tc>
          <w:tcPr>
            <w:tcW w:w="1890" w:type="dxa"/>
          </w:tcPr>
          <w:p w:rsidR="00317164" w:rsidRDefault="002B131B" w:rsidP="00541C87">
            <w:pPr>
              <w:pStyle w:val="InfoBlue"/>
            </w:pPr>
            <w:r>
              <w:t xml:space="preserve">Professor Jarley </w:t>
            </w:r>
            <w:r>
              <w:lastRenderedPageBreak/>
              <w:t>Nóbrega</w:t>
            </w:r>
          </w:p>
        </w:tc>
        <w:tc>
          <w:tcPr>
            <w:tcW w:w="2610" w:type="dxa"/>
          </w:tcPr>
          <w:p w:rsidR="00317164" w:rsidRDefault="002B131B" w:rsidP="00541C87">
            <w:pPr>
              <w:pStyle w:val="InfoBlue"/>
            </w:pPr>
            <w:r>
              <w:lastRenderedPageBreak/>
              <w:t xml:space="preserve">Pessoa envolvida no </w:t>
            </w:r>
            <w:r>
              <w:lastRenderedPageBreak/>
              <w:t>recebimento dos trabalhos enviados para atender aos requisitos de uma disciplina</w:t>
            </w:r>
          </w:p>
        </w:tc>
        <w:tc>
          <w:tcPr>
            <w:tcW w:w="3960" w:type="dxa"/>
          </w:tcPr>
          <w:p w:rsidR="00317164" w:rsidRDefault="002B131B" w:rsidP="002B131B">
            <w:pPr>
              <w:pStyle w:val="InfoBlue"/>
              <w:numPr>
                <w:ilvl w:val="0"/>
                <w:numId w:val="30"/>
              </w:numPr>
            </w:pPr>
            <w:r>
              <w:lastRenderedPageBreak/>
              <w:t xml:space="preserve">Priorizar os requisitos ao longo do ciclo </w:t>
            </w:r>
            <w:r>
              <w:lastRenderedPageBreak/>
              <w:t>de vida de desenvolvimento</w:t>
            </w:r>
          </w:p>
          <w:p w:rsidR="002B131B" w:rsidRPr="002B131B" w:rsidRDefault="002B131B" w:rsidP="002B131B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Homologação das funcionalidades do sistema</w:t>
            </w:r>
          </w:p>
          <w:p w:rsidR="002B131B" w:rsidRPr="002B131B" w:rsidRDefault="002B131B" w:rsidP="002B131B">
            <w:pPr>
              <w:pStyle w:val="Corpodetexto"/>
              <w:rPr>
                <w:lang w:val="pt-BR"/>
              </w:rPr>
            </w:pPr>
          </w:p>
        </w:tc>
      </w:tr>
      <w:tr w:rsidR="002B131B" w:rsidRPr="002B131B">
        <w:tc>
          <w:tcPr>
            <w:tcW w:w="1890" w:type="dxa"/>
          </w:tcPr>
          <w:p w:rsidR="002B131B" w:rsidRDefault="002B131B" w:rsidP="00541C87">
            <w:pPr>
              <w:pStyle w:val="InfoBlue"/>
            </w:pPr>
            <w:r>
              <w:lastRenderedPageBreak/>
              <w:t>Equipe de Projeto</w:t>
            </w:r>
          </w:p>
        </w:tc>
        <w:tc>
          <w:tcPr>
            <w:tcW w:w="2610" w:type="dxa"/>
          </w:tcPr>
          <w:p w:rsidR="002B131B" w:rsidRDefault="002B131B" w:rsidP="00541C87">
            <w:pPr>
              <w:pStyle w:val="InfoBlue"/>
            </w:pPr>
            <w:r>
              <w:t>Pessoas envolvidas no desenvolvimento da solução</w:t>
            </w:r>
          </w:p>
        </w:tc>
        <w:tc>
          <w:tcPr>
            <w:tcW w:w="3960" w:type="dxa"/>
          </w:tcPr>
          <w:p w:rsidR="002B131B" w:rsidRDefault="002B131B" w:rsidP="002B131B">
            <w:pPr>
              <w:pStyle w:val="InfoBlue"/>
              <w:numPr>
                <w:ilvl w:val="0"/>
                <w:numId w:val="30"/>
              </w:numPr>
            </w:pPr>
            <w:r>
              <w:t>Planejar o ciclo de vida de desenvolvimento</w:t>
            </w:r>
            <w:r w:rsidR="003C7F4F">
              <w:t xml:space="preserve"> da solução</w:t>
            </w:r>
          </w:p>
          <w:p w:rsidR="003C7F4F" w:rsidRDefault="003C7F4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Executar e controlar o desenvolvimento da solução</w:t>
            </w:r>
          </w:p>
          <w:p w:rsidR="000F5E2F" w:rsidRPr="003C7F4F" w:rsidRDefault="000F5E2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Apresentar a solução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proofErr w:type="spellStart"/>
      <w:r>
        <w:t>Ambiente</w:t>
      </w:r>
      <w:proofErr w:type="spellEnd"/>
      <w:r>
        <w:t xml:space="preserve"> do </w:t>
      </w:r>
      <w:proofErr w:type="spellStart"/>
      <w:r>
        <w:t>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proofErr w:type="spellEnd"/>
    </w:p>
    <w:p w:rsidR="00317164" w:rsidRPr="00A3623D" w:rsidRDefault="00A3623D" w:rsidP="00541C87">
      <w:pPr>
        <w:pStyle w:val="InfoBlue"/>
        <w:rPr>
          <w:i w:val="0"/>
        </w:rPr>
      </w:pPr>
      <w:r>
        <w:tab/>
      </w:r>
      <w:r>
        <w:rPr>
          <w:i w:val="0"/>
        </w:rPr>
        <w:t xml:space="preserve">O usuário do </w:t>
      </w:r>
      <w:proofErr w:type="spellStart"/>
      <w:r>
        <w:rPr>
          <w:i w:val="0"/>
        </w:rPr>
        <w:t>School</w:t>
      </w:r>
      <w:proofErr w:type="spellEnd"/>
      <w:r>
        <w:rPr>
          <w:i w:val="0"/>
        </w:rPr>
        <w:t xml:space="preserve"> Drive enviará os trabalhos publicados pelos respectivos professores para uma plataforma web, a qual estará disponível 24 horas, limitado aos alunos previamente cadastrados.</w:t>
      </w:r>
    </w:p>
    <w:p w:rsidR="00317164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p w:rsidR="00317164" w:rsidRPr="00406B51" w:rsidRDefault="00317164" w:rsidP="00541C8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686"/>
        <w:gridCol w:w="1559"/>
      </w:tblGrid>
      <w:tr w:rsidR="00317164" w:rsidTr="00A3623D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686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55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A3623D" w:rsidTr="00A3623D">
        <w:tc>
          <w:tcPr>
            <w:tcW w:w="2802" w:type="dxa"/>
          </w:tcPr>
          <w:p w:rsidR="00317164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Envio de trabalhos eletrônicos</w:t>
            </w:r>
          </w:p>
        </w:tc>
        <w:tc>
          <w:tcPr>
            <w:tcW w:w="1275" w:type="dxa"/>
          </w:tcPr>
          <w:p w:rsidR="00317164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317164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Possibilidade de enviar eletronicamente os trabalhos através de uma página na web</w:t>
            </w:r>
          </w:p>
        </w:tc>
        <w:tc>
          <w:tcPr>
            <w:tcW w:w="1559" w:type="dxa"/>
          </w:tcPr>
          <w:p w:rsidR="00317164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professores</w:t>
            </w:r>
          </w:p>
        </w:tc>
        <w:tc>
          <w:tcPr>
            <w:tcW w:w="1275" w:type="dxa"/>
          </w:tcPr>
          <w:p w:rsidR="00A3623D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das informações básicas dos professores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A3623D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alunos</w:t>
            </w:r>
          </w:p>
        </w:tc>
        <w:tc>
          <w:tcPr>
            <w:tcW w:w="1275" w:type="dxa"/>
          </w:tcPr>
          <w:p w:rsidR="00A3623D" w:rsidRDefault="00A3623D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3623D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das informações básicas dos aluno</w:t>
            </w:r>
            <w:r w:rsidR="006857D2">
              <w:rPr>
                <w:lang w:val="pt-BR"/>
              </w:rPr>
              <w:t>s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semestres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dos dados do semestre corrente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disciplinas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das informações das disciplinas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cursos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6857D2" w:rsidRDefault="006857D2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das informações dos cursos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 de trabalhos enviados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 dos trabalhos enviados pelo aluno ou por toda a turma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Alocar disciplina (professor)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Registra um professor como responsável por uma disciplina específica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Configuração do semestre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Monta a configuração do semestre, com disciplinas, professores e alunos </w:t>
            </w:r>
            <w:proofErr w:type="gramStart"/>
            <w:r>
              <w:rPr>
                <w:lang w:val="pt-BR"/>
              </w:rPr>
              <w:t>relacionados</w:t>
            </w:r>
            <w:proofErr w:type="gramEnd"/>
          </w:p>
        </w:tc>
        <w:tc>
          <w:tcPr>
            <w:tcW w:w="1559" w:type="dxa"/>
          </w:tcPr>
          <w:p w:rsidR="006857D2" w:rsidRDefault="008175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Geração de relatórios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Geração de relatórios a partir das consultas definidas pelo usuário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Publicar notas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Registra a nota de um trabalho e libera a nota para consulta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Comentar trabalhos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Registra os comentários do professor sobre </w:t>
            </w:r>
            <w:r>
              <w:rPr>
                <w:lang w:val="pt-BR"/>
              </w:rPr>
              <w:lastRenderedPageBreak/>
              <w:t>um trabalho específico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C3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6857D2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Registrar aluno na disciplina</w:t>
            </w:r>
          </w:p>
        </w:tc>
        <w:tc>
          <w:tcPr>
            <w:tcW w:w="1275" w:type="dxa"/>
          </w:tcPr>
          <w:p w:rsidR="006857D2" w:rsidRDefault="000C31DA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6857D2" w:rsidRDefault="000C31DA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Permite que o aluno se habilite para enviar trabalhos para uma disciplina específica</w:t>
            </w:r>
          </w:p>
        </w:tc>
        <w:tc>
          <w:tcPr>
            <w:tcW w:w="1559" w:type="dxa"/>
          </w:tcPr>
          <w:p w:rsidR="006857D2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CC4385" w:rsidRPr="00CC4385" w:rsidTr="00A3623D">
        <w:tc>
          <w:tcPr>
            <w:tcW w:w="2802" w:type="dxa"/>
          </w:tcPr>
          <w:p w:rsidR="00CC4385" w:rsidRDefault="00CC4385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Configuração do usuário</w:t>
            </w:r>
          </w:p>
        </w:tc>
        <w:tc>
          <w:tcPr>
            <w:tcW w:w="1275" w:type="dxa"/>
          </w:tcPr>
          <w:p w:rsidR="00CC4385" w:rsidRDefault="00CC4385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CC4385" w:rsidRDefault="00CC4385" w:rsidP="006857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Permite alterar o perfil do usuário do sistema</w:t>
            </w:r>
          </w:p>
        </w:tc>
        <w:tc>
          <w:tcPr>
            <w:tcW w:w="1559" w:type="dxa"/>
          </w:tcPr>
          <w:p w:rsidR="00CC4385" w:rsidRDefault="00CC438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  <w:bookmarkStart w:id="32" w:name="_GoBack"/>
            <w:bookmarkEnd w:id="32"/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17425D" w:rsidRDefault="00317164" w:rsidP="00541C8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5C2C0A">
        <w:tc>
          <w:tcPr>
            <w:tcW w:w="3652" w:type="dxa"/>
          </w:tcPr>
          <w:p w:rsidR="00317164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resposta para envio &lt; 30s</w:t>
            </w:r>
          </w:p>
        </w:tc>
        <w:tc>
          <w:tcPr>
            <w:tcW w:w="1418" w:type="dxa"/>
          </w:tcPr>
          <w:p w:rsidR="00317164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5C2C0A">
        <w:tc>
          <w:tcPr>
            <w:tcW w:w="3652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0C31DA">
        <w:tc>
          <w:tcPr>
            <w:tcW w:w="3652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Padrão de interface baseado em HTML </w:t>
            </w:r>
            <w:proofErr w:type="gramStart"/>
            <w:r>
              <w:rPr>
                <w:lang w:val="pt-BR"/>
              </w:rPr>
              <w:t>5</w:t>
            </w:r>
            <w:proofErr w:type="gramEnd"/>
          </w:p>
        </w:tc>
        <w:tc>
          <w:tcPr>
            <w:tcW w:w="1418" w:type="dxa"/>
          </w:tcPr>
          <w:p w:rsidR="005C2C0A" w:rsidRDefault="000C31DA" w:rsidP="0026599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="00265990">
              <w:rPr>
                <w:lang w:val="pt-BR"/>
              </w:rPr>
              <w:t>é</w:t>
            </w:r>
            <w:r>
              <w:rPr>
                <w:lang w:val="pt-BR"/>
              </w:rPr>
              <w:t>dia</w:t>
            </w:r>
          </w:p>
        </w:tc>
        <w:tc>
          <w:tcPr>
            <w:tcW w:w="2835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  <w:tr w:rsidR="004A5F01" w:rsidRPr="004A5F01">
        <w:tc>
          <w:tcPr>
            <w:tcW w:w="3652" w:type="dxa"/>
          </w:tcPr>
          <w:p w:rsidR="004A5F01" w:rsidRDefault="004A5F01" w:rsidP="004A5F0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Padrão de geração de relatórios em PDF</w:t>
            </w:r>
          </w:p>
        </w:tc>
        <w:tc>
          <w:tcPr>
            <w:tcW w:w="1418" w:type="dxa"/>
          </w:tcPr>
          <w:p w:rsidR="004A5F01" w:rsidRDefault="004A5F01" w:rsidP="0026599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</w:tcPr>
          <w:p w:rsidR="004A5F01" w:rsidRDefault="004A5F0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A85" w:rsidRDefault="00D93A85">
      <w:pPr>
        <w:spacing w:line="240" w:lineRule="auto"/>
      </w:pPr>
      <w:r>
        <w:separator/>
      </w:r>
    </w:p>
  </w:endnote>
  <w:endnote w:type="continuationSeparator" w:id="0">
    <w:p w:rsidR="00D93A85" w:rsidRDefault="00D93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6599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C4385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A85" w:rsidRDefault="00D93A85">
      <w:pPr>
        <w:spacing w:line="240" w:lineRule="auto"/>
      </w:pPr>
      <w:r>
        <w:separator/>
      </w:r>
    </w:p>
  </w:footnote>
  <w:footnote w:type="continuationSeparator" w:id="0">
    <w:p w:rsidR="00D93A85" w:rsidRDefault="00D93A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17425D" w:rsidP="00EC2B2B">
          <w:pPr>
            <w:rPr>
              <w:lang w:val="pt-BR"/>
            </w:rPr>
          </w:pPr>
          <w:r>
            <w:rPr>
              <w:b/>
            </w:rPr>
            <w:t>School Drive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265990">
            <w:rPr>
              <w:lang w:val="pt-BR"/>
            </w:rPr>
            <w:t>Versão 00.02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17425D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 w:rsidR="0017425D">
            <w:rPr>
              <w:lang w:val="pt-BR"/>
            </w:rPr>
            <w:t>11/08/2014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87"/>
    <w:rsid w:val="000C31DA"/>
    <w:rsid w:val="000F5E2F"/>
    <w:rsid w:val="0017425D"/>
    <w:rsid w:val="0022435F"/>
    <w:rsid w:val="00265990"/>
    <w:rsid w:val="002B131B"/>
    <w:rsid w:val="00317164"/>
    <w:rsid w:val="003B7D67"/>
    <w:rsid w:val="003C7F4F"/>
    <w:rsid w:val="00406B51"/>
    <w:rsid w:val="0042293A"/>
    <w:rsid w:val="004579C7"/>
    <w:rsid w:val="004A5F01"/>
    <w:rsid w:val="005243F9"/>
    <w:rsid w:val="00541C87"/>
    <w:rsid w:val="0055315C"/>
    <w:rsid w:val="00554916"/>
    <w:rsid w:val="005C2C0A"/>
    <w:rsid w:val="00632058"/>
    <w:rsid w:val="006675F3"/>
    <w:rsid w:val="006857D2"/>
    <w:rsid w:val="008175A1"/>
    <w:rsid w:val="008B06E1"/>
    <w:rsid w:val="00A10587"/>
    <w:rsid w:val="00A3623D"/>
    <w:rsid w:val="00A6647A"/>
    <w:rsid w:val="00AD0573"/>
    <w:rsid w:val="00AE0B62"/>
    <w:rsid w:val="00C24685"/>
    <w:rsid w:val="00C32246"/>
    <w:rsid w:val="00CC4385"/>
    <w:rsid w:val="00D65E58"/>
    <w:rsid w:val="00D93A85"/>
    <w:rsid w:val="00E01516"/>
    <w:rsid w:val="00EC2B2B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541C87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00" w:themeColor="text1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541C87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00" w:themeColor="text1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25CE5-E9AA-4389-950B-9651DB40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102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Jarley</cp:lastModifiedBy>
  <cp:revision>16</cp:revision>
  <cp:lastPrinted>2001-03-15T17:26:00Z</cp:lastPrinted>
  <dcterms:created xsi:type="dcterms:W3CDTF">2014-08-11T21:33:00Z</dcterms:created>
  <dcterms:modified xsi:type="dcterms:W3CDTF">2014-08-18T22:01:00Z</dcterms:modified>
</cp:coreProperties>
</file>